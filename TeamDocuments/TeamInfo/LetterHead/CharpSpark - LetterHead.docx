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5458" w14:textId="032374E7" w:rsidR="009B5812" w:rsidRPr="009955F9" w:rsidRDefault="009B5812" w:rsidP="009B5812">
      <w:pPr>
        <w:ind w:left="1440" w:right="1440"/>
      </w:pPr>
    </w:p>
    <w:sectPr w:rsidR="009B5812" w:rsidRPr="009955F9" w:rsidSect="006F5B59">
      <w:headerReference w:type="default" r:id="rId6"/>
      <w:pgSz w:w="12240" w:h="15840"/>
      <w:pgMar w:top="0" w:right="0" w:bottom="0" w:left="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A6E3" w14:textId="77777777" w:rsidR="006F5B59" w:rsidRDefault="006F5B59" w:rsidP="005D655E">
      <w:r>
        <w:separator/>
      </w:r>
    </w:p>
  </w:endnote>
  <w:endnote w:type="continuationSeparator" w:id="0">
    <w:p w14:paraId="3A5F506E" w14:textId="77777777" w:rsidR="006F5B59" w:rsidRDefault="006F5B59" w:rsidP="005D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5E967" w14:textId="77777777" w:rsidR="006F5B59" w:rsidRDefault="006F5B59" w:rsidP="005D655E">
      <w:r>
        <w:separator/>
      </w:r>
    </w:p>
  </w:footnote>
  <w:footnote w:type="continuationSeparator" w:id="0">
    <w:p w14:paraId="79EABB7F" w14:textId="77777777" w:rsidR="006F5B59" w:rsidRDefault="006F5B59" w:rsidP="005D6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65EE" w14:textId="2F38914E" w:rsidR="005D655E" w:rsidRDefault="00EB3B20">
    <w:pPr>
      <w:pStyle w:val="Head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1F080204" wp14:editId="15026A2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Picture 3" descr="A white and orange rectangular object with black and orange rectangles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white and orange rectangular object with black and orange rectangles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34"/>
    <w:rsid w:val="00204F34"/>
    <w:rsid w:val="002F11A2"/>
    <w:rsid w:val="00485FCA"/>
    <w:rsid w:val="005D655E"/>
    <w:rsid w:val="0065736D"/>
    <w:rsid w:val="006F5B59"/>
    <w:rsid w:val="007169E9"/>
    <w:rsid w:val="009955F9"/>
    <w:rsid w:val="009B5812"/>
    <w:rsid w:val="00A25A70"/>
    <w:rsid w:val="00AD6A88"/>
    <w:rsid w:val="00CC730C"/>
    <w:rsid w:val="00EB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CDDC9"/>
  <w15:chartTrackingRefBased/>
  <w15:docId w15:val="{0BFD08AA-58E7-B649-B906-F1FA248C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F3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F3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F3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F3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F3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34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34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34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34"/>
    <w:pPr>
      <w:keepNext/>
      <w:keepLines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4F3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204F3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204F34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204F34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204F34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204F34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204F34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204F34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204F34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204F34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04F3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F34"/>
    <w:pPr>
      <w:numPr>
        <w:ilvl w:val="1"/>
      </w:numPr>
      <w:spacing w:after="160"/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204F34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F34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204F34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204F34"/>
    <w:pPr>
      <w:ind w:left="720"/>
      <w:contextualSpacing/>
    </w:pPr>
  </w:style>
  <w:style w:type="character" w:styleId="IntenseEmphasis">
    <w:name w:val="Intense Emphasis"/>
    <w:uiPriority w:val="21"/>
    <w:qFormat/>
    <w:rsid w:val="00204F34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F3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204F34"/>
    <w:rPr>
      <w:i/>
      <w:iCs/>
      <w:color w:val="0F4761"/>
    </w:rPr>
  </w:style>
  <w:style w:type="character" w:styleId="IntenseReference">
    <w:name w:val="Intense Reference"/>
    <w:uiPriority w:val="32"/>
    <w:qFormat/>
    <w:rsid w:val="00204F34"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55E"/>
  </w:style>
  <w:style w:type="paragraph" w:styleId="Footer">
    <w:name w:val="footer"/>
    <w:basedOn w:val="Normal"/>
    <w:link w:val="FooterChar"/>
    <w:uiPriority w:val="99"/>
    <w:unhideWhenUsed/>
    <w:rsid w:val="005D6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55E"/>
  </w:style>
  <w:style w:type="character" w:styleId="Emphasis">
    <w:name w:val="Emphasis"/>
    <w:uiPriority w:val="20"/>
    <w:qFormat/>
    <w:rsid w:val="009955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LetterHead.docx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Hanson</dc:creator>
  <cp:keywords/>
  <dc:description/>
  <cp:lastModifiedBy>Ryan Hanson</cp:lastModifiedBy>
  <cp:revision>2</cp:revision>
  <cp:lastPrinted>2024-01-14T03:07:00Z</cp:lastPrinted>
  <dcterms:created xsi:type="dcterms:W3CDTF">2024-01-14T03:09:00Z</dcterms:created>
  <dcterms:modified xsi:type="dcterms:W3CDTF">2024-01-14T03:09:00Z</dcterms:modified>
</cp:coreProperties>
</file>